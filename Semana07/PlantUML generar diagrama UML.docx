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19900" w14:textId="7C6A2AD3" w:rsidR="00BC32BC" w:rsidRDefault="00BC32BC" w:rsidP="00BC32BC">
      <w:pPr>
        <w:pStyle w:val="Ttulo1"/>
      </w:pPr>
      <w:r>
        <w:t>PLan</w:t>
      </w:r>
      <w:r w:rsidR="000D6C56">
        <w:t>t</w:t>
      </w:r>
      <w:r>
        <w:t>UML</w:t>
      </w:r>
    </w:p>
    <w:p w14:paraId="59CDC538" w14:textId="608A907C" w:rsidR="000D6C56" w:rsidRDefault="000D6C56" w:rsidP="000D6C56">
      <w:pPr>
        <w:pStyle w:val="Ttulo2"/>
      </w:pPr>
      <w:r>
        <w:t>Enlaces</w:t>
      </w:r>
    </w:p>
    <w:p w14:paraId="2C503660" w14:textId="000E48D8" w:rsidR="000D6C56" w:rsidRDefault="000D6C56" w:rsidP="000D6C56">
      <w:pPr>
        <w:pStyle w:val="Ttulo3"/>
      </w:pPr>
      <w:r>
        <w:t>Home</w:t>
      </w:r>
    </w:p>
    <w:p w14:paraId="52774A5A" w14:textId="3E857850" w:rsidR="00BC32BC" w:rsidRDefault="00000000" w:rsidP="00BC32BC">
      <w:hyperlink r:id="rId4" w:history="1">
        <w:r w:rsidR="000D6C56" w:rsidRPr="00104080">
          <w:rPr>
            <w:rStyle w:val="Hipervnculo"/>
          </w:rPr>
          <w:t>https://plantuml.com/es</w:t>
        </w:r>
      </w:hyperlink>
      <w:r w:rsidR="00BC32BC">
        <w:t xml:space="preserve"> </w:t>
      </w:r>
    </w:p>
    <w:p w14:paraId="7AD37ACE" w14:textId="3E6D267C" w:rsidR="000D6C56" w:rsidRPr="00792E96" w:rsidRDefault="000D6C56" w:rsidP="000D6C56">
      <w:pPr>
        <w:pStyle w:val="Ttulo3"/>
        <w:rPr>
          <w:lang w:val="en-US"/>
        </w:rPr>
      </w:pPr>
      <w:r w:rsidRPr="00792E96">
        <w:rPr>
          <w:lang w:val="en-US"/>
        </w:rPr>
        <w:t>PlantUML Web Server</w:t>
      </w:r>
    </w:p>
    <w:p w14:paraId="456C35C2" w14:textId="77777777" w:rsidR="00BC32BC" w:rsidRPr="00792E96" w:rsidRDefault="00000000" w:rsidP="00BC32BC">
      <w:pPr>
        <w:rPr>
          <w:lang w:val="en-US"/>
        </w:rPr>
      </w:pPr>
      <w:hyperlink r:id="rId5" w:history="1">
        <w:r w:rsidR="00BC32BC" w:rsidRPr="00792E96">
          <w:rPr>
            <w:rStyle w:val="Hipervnculo"/>
            <w:lang w:val="en-US"/>
          </w:rPr>
          <w:t>https://www.plantuml.com/plantuml/uml/SyfFKj2rKt3CoKnELR1Io4ZDoSa70000</w:t>
        </w:r>
      </w:hyperlink>
      <w:r w:rsidR="00BC32BC" w:rsidRPr="00792E96">
        <w:rPr>
          <w:lang w:val="en-US"/>
        </w:rPr>
        <w:t xml:space="preserve"> </w:t>
      </w:r>
    </w:p>
    <w:p w14:paraId="63571CC1" w14:textId="77777777" w:rsidR="00BC32BC" w:rsidRDefault="00BC32BC" w:rsidP="00BC32BC">
      <w:pPr>
        <w:pStyle w:val="Ttulo3"/>
      </w:pPr>
      <w:r>
        <w:t>Editor</w:t>
      </w:r>
    </w:p>
    <w:p w14:paraId="1FF70AAE" w14:textId="52572021" w:rsidR="00BC32BC" w:rsidRDefault="00000000" w:rsidP="00BC32BC">
      <w:hyperlink r:id="rId6" w:history="1">
        <w:r w:rsidR="000D6C56" w:rsidRPr="00104080">
          <w:rPr>
            <w:rStyle w:val="Hipervnculo"/>
          </w:rPr>
          <w:t>https://plantuml-editor.kkeisuke.com/</w:t>
        </w:r>
      </w:hyperlink>
      <w:r w:rsidR="000D6C56">
        <w:t xml:space="preserve"> </w:t>
      </w:r>
    </w:p>
    <w:p w14:paraId="667A3EFD" w14:textId="5A08EEDE" w:rsidR="00C64B6A" w:rsidRDefault="000D6C56" w:rsidP="000D6C56">
      <w:pPr>
        <w:pStyle w:val="Ttulo2"/>
      </w:pPr>
      <w:r>
        <w:t>PROMPTS</w:t>
      </w:r>
    </w:p>
    <w:p w14:paraId="2E24500C" w14:textId="3C8BF9DE" w:rsidR="000D6C56" w:rsidRDefault="000D6C56" w:rsidP="00792E96">
      <w:pPr>
        <w:pStyle w:val="Ttulo3"/>
      </w:pPr>
      <w:r>
        <w:t xml:space="preserve">Diagrama de clases </w:t>
      </w:r>
      <w:r w:rsidR="00792E96">
        <w:t>inicial</w:t>
      </w:r>
    </w:p>
    <w:p w14:paraId="7B9FAD9D" w14:textId="36C0BD34" w:rsidR="00792E96" w:rsidRDefault="00792E96" w:rsidP="00792E96">
      <w:r>
        <w:t>Escribe un código PlantUML para el diagrama de clases de una tienda por departamento</w:t>
      </w:r>
    </w:p>
    <w:p w14:paraId="39A85C2B" w14:textId="129B87F5" w:rsidR="00792E96" w:rsidRDefault="00792E96" w:rsidP="00792E96">
      <w:pPr>
        <w:pStyle w:val="Ttulo3"/>
      </w:pPr>
      <w:r>
        <w:t xml:space="preserve">Diagrama de clases </w:t>
      </w:r>
      <w:r>
        <w:t>– get y set</w:t>
      </w:r>
    </w:p>
    <w:p w14:paraId="0AE4BE35" w14:textId="4A8323DB" w:rsidR="00792E96" w:rsidRPr="00792E96" w:rsidRDefault="00792E96" w:rsidP="00792E96">
      <w:r>
        <w:t xml:space="preserve">Escribe un código PlantUML para el diagrama de clases de una tienda </w:t>
      </w:r>
      <w:r>
        <w:t>por</w:t>
      </w:r>
      <w:r>
        <w:t xml:space="preserve"> departamento</w:t>
      </w:r>
      <w:r>
        <w:t>s las clases deben tener propiedades get y set, y constructores vacíos para cada una.</w:t>
      </w:r>
    </w:p>
    <w:p w14:paraId="1B78B54D" w14:textId="4A187161" w:rsidR="00792E96" w:rsidRDefault="00792E96" w:rsidP="00792E96">
      <w:pPr>
        <w:pStyle w:val="Ttulo3"/>
      </w:pPr>
      <w:r>
        <w:t>Diagrama de clases –</w:t>
      </w:r>
      <w:r>
        <w:t xml:space="preserve"> Factura</w:t>
      </w:r>
    </w:p>
    <w:p w14:paraId="13194575" w14:textId="3A965A0D" w:rsidR="00792E96" w:rsidRPr="00792E96" w:rsidRDefault="00792E96" w:rsidP="00792E96">
      <w:r>
        <w:t>Escribe un código PlantUML para el diagrama de clases de una tienda por departamentos</w:t>
      </w:r>
      <w:r>
        <w:t xml:space="preserve"> con las siguientes</w:t>
      </w:r>
      <w:r>
        <w:t xml:space="preserve"> clases</w:t>
      </w:r>
      <w:r>
        <w:t xml:space="preserve">: tienda, empleado, inventario, producto, cliente y factura. Además, las clases </w:t>
      </w:r>
      <w:r>
        <w:t>deben tener propiedades get y set, y constructores vacíos para cada una.</w:t>
      </w:r>
    </w:p>
    <w:p w14:paraId="00D01A07" w14:textId="4617835C" w:rsidR="00792E96" w:rsidRPr="00792E96" w:rsidRDefault="00656DC3" w:rsidP="00656DC3">
      <w:pPr>
        <w:pStyle w:val="Ttulo1"/>
      </w:pPr>
      <w:r>
        <w:t>Proyecto Passkeeper</w:t>
      </w:r>
    </w:p>
    <w:p w14:paraId="27C48829" w14:textId="15FEFACB" w:rsidR="00792E96" w:rsidRPr="00792E96" w:rsidRDefault="00656DC3" w:rsidP="00792E96">
      <w:r>
        <w:t xml:space="preserve">Escribe un código PlantUML para el diagrama de clases </w:t>
      </w:r>
      <w:r>
        <w:t>para el proyecto PASSKEEPER. El proyecto gestiona contraseñas.</w:t>
      </w:r>
    </w:p>
    <w:sectPr w:rsidR="00792E96" w:rsidRPr="00792E96" w:rsidSect="00BC3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9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BC"/>
    <w:rsid w:val="000D6C56"/>
    <w:rsid w:val="000E0E98"/>
    <w:rsid w:val="000F643B"/>
    <w:rsid w:val="00114EDF"/>
    <w:rsid w:val="003F59E3"/>
    <w:rsid w:val="00591C78"/>
    <w:rsid w:val="00656DC3"/>
    <w:rsid w:val="007768B6"/>
    <w:rsid w:val="00792E96"/>
    <w:rsid w:val="007F4676"/>
    <w:rsid w:val="0085755A"/>
    <w:rsid w:val="008D0BE0"/>
    <w:rsid w:val="00A312CE"/>
    <w:rsid w:val="00BC32BC"/>
    <w:rsid w:val="00C64B6A"/>
    <w:rsid w:val="00CE1DF8"/>
    <w:rsid w:val="00CF202F"/>
    <w:rsid w:val="00F50B0C"/>
    <w:rsid w:val="00FB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AFE9"/>
  <w15:chartTrackingRefBased/>
  <w15:docId w15:val="{E20B6FAF-CBA4-4D84-BEBE-07C1DFCC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BC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F59E3"/>
    <w:pPr>
      <w:keepNext/>
      <w:spacing w:before="240" w:after="0" w:line="360" w:lineRule="auto"/>
      <w:jc w:val="center"/>
      <w:outlineLvl w:val="0"/>
    </w:pPr>
    <w:rPr>
      <w:rFonts w:ascii="Arial" w:eastAsia="Times New Roman" w:hAnsi="Arial" w:cs="Arial"/>
      <w:b/>
      <w:bCs/>
      <w:iCs/>
      <w:caps/>
      <w:color w:val="FF0000"/>
      <w:sz w:val="40"/>
      <w:szCs w:val="4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114EDF"/>
    <w:pPr>
      <w:keepNext/>
      <w:spacing w:before="480" w:after="60" w:line="240" w:lineRule="auto"/>
      <w:jc w:val="center"/>
      <w:outlineLvl w:val="1"/>
    </w:pPr>
    <w:rPr>
      <w:rFonts w:ascii="Arial" w:eastAsia="Times New Roman" w:hAnsi="Arial" w:cs="Arial"/>
      <w:b/>
      <w:bCs/>
      <w:i/>
      <w:iCs/>
      <w:caps/>
      <w:color w:val="C45911" w:themeColor="accent2" w:themeShade="BF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0BE0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b/>
      <w:i/>
      <w:color w:val="538135" w:themeColor="accent6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643B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rfico">
    <w:name w:val="Gráfico"/>
    <w:rsid w:val="000F643B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textoindependiente1">
    <w:name w:val="texto independiente 1"/>
    <w:basedOn w:val="Textoindependiente"/>
    <w:rsid w:val="000F643B"/>
    <w:pPr>
      <w:ind w:left="284"/>
    </w:pPr>
    <w:rPr>
      <w:rFonts w:eastAsia="Times New Roman"/>
    </w:rPr>
  </w:style>
  <w:style w:type="paragraph" w:styleId="Textoindependiente">
    <w:name w:val="Body Text"/>
    <w:basedOn w:val="Normal"/>
    <w:link w:val="TextoindependienteCar"/>
    <w:uiPriority w:val="99"/>
    <w:rsid w:val="000F643B"/>
    <w:pPr>
      <w:spacing w:after="120" w:line="240" w:lineRule="auto"/>
      <w:jc w:val="both"/>
    </w:pPr>
    <w:rPr>
      <w:rFonts w:ascii="Arial" w:hAnsi="Arial" w:cs="Arial"/>
      <w:bCs/>
      <w:sz w:val="24"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F643B"/>
    <w:rPr>
      <w:rFonts w:ascii="Arial" w:eastAsiaTheme="minorEastAsia" w:hAnsi="Arial" w:cs="Arial"/>
      <w:bCs/>
      <w:sz w:val="24"/>
      <w:szCs w:val="24"/>
      <w:lang w:val="es-ES_tradnl" w:eastAsia="es-ES"/>
    </w:rPr>
  </w:style>
  <w:style w:type="paragraph" w:customStyle="1" w:styleId="Cdigo">
    <w:name w:val="Código"/>
    <w:qFormat/>
    <w:rsid w:val="000F64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</w:pPr>
    <w:rPr>
      <w:rFonts w:ascii="Courier New" w:eastAsia="Times New Roman" w:hAnsi="Courier New" w:cs="Courier New"/>
      <w:bCs/>
      <w:noProof/>
      <w:sz w:val="16"/>
      <w:szCs w:val="16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F59E3"/>
    <w:rPr>
      <w:rFonts w:ascii="Arial" w:eastAsia="Times New Roman" w:hAnsi="Arial" w:cs="Arial"/>
      <w:b/>
      <w:bCs/>
      <w:iCs/>
      <w:caps/>
      <w:color w:val="FF0000"/>
      <w:sz w:val="40"/>
      <w:szCs w:val="4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14EDF"/>
    <w:rPr>
      <w:rFonts w:ascii="Arial" w:eastAsia="Times New Roman" w:hAnsi="Arial" w:cs="Arial"/>
      <w:b/>
      <w:bCs/>
      <w:i/>
      <w:iCs/>
      <w:caps/>
      <w:color w:val="C45911" w:themeColor="accent2" w:themeShade="BF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D0BE0"/>
    <w:rPr>
      <w:rFonts w:asciiTheme="majorHAnsi" w:eastAsiaTheme="majorEastAsia" w:hAnsiTheme="majorHAnsi" w:cstheme="majorBidi"/>
      <w:b/>
      <w:i/>
      <w:color w:val="538135" w:themeColor="accent6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643B"/>
    <w:rPr>
      <w:rFonts w:asciiTheme="majorHAnsi" w:eastAsiaTheme="majorEastAsia" w:hAnsiTheme="majorHAnsi" w:cstheme="majorBidi"/>
      <w:i/>
      <w:iCs/>
      <w:color w:val="2E74B5" w:themeColor="accent1" w:themeShade="BF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0F643B"/>
    <w:pPr>
      <w:tabs>
        <w:tab w:val="center" w:pos="4419"/>
        <w:tab w:val="right" w:pos="8838"/>
      </w:tabs>
      <w:spacing w:after="0" w:line="240" w:lineRule="auto"/>
    </w:pPr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0F643B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0F643B"/>
    <w:pPr>
      <w:tabs>
        <w:tab w:val="center" w:pos="4419"/>
        <w:tab w:val="right" w:pos="8838"/>
      </w:tabs>
      <w:spacing w:after="0" w:line="240" w:lineRule="auto"/>
    </w:pPr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643B"/>
    <w:rPr>
      <w:rFonts w:eastAsiaTheme="minorEastAsia"/>
      <w:lang w:eastAsia="es-PE"/>
    </w:rPr>
  </w:style>
  <w:style w:type="paragraph" w:styleId="Descripcin">
    <w:name w:val="caption"/>
    <w:basedOn w:val="Normal"/>
    <w:next w:val="Normal"/>
    <w:qFormat/>
    <w:rsid w:val="000F643B"/>
    <w:pPr>
      <w:spacing w:after="240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0F643B"/>
    <w:pPr>
      <w:spacing w:after="120" w:line="240" w:lineRule="auto"/>
      <w:jc w:val="both"/>
    </w:pPr>
    <w:rPr>
      <w:rFonts w:ascii="Arial" w:hAnsi="Arial" w:cs="Arial"/>
      <w:sz w:val="24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0F643B"/>
    <w:rPr>
      <w:rFonts w:ascii="Arial" w:eastAsiaTheme="minorEastAsia" w:hAnsi="Arial" w:cs="Arial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0F643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0F643B"/>
    <w:rPr>
      <w:rFonts w:eastAsiaTheme="minorEastAsia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F643B"/>
    <w:rPr>
      <w:color w:val="808080"/>
    </w:rPr>
  </w:style>
  <w:style w:type="paragraph" w:styleId="Prrafodelista">
    <w:name w:val="List Paragraph"/>
    <w:basedOn w:val="Normal"/>
    <w:uiPriority w:val="34"/>
    <w:qFormat/>
    <w:rsid w:val="000F643B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4"/>
      <w:szCs w:val="24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F59E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C3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ntuml-editor.kkeisuke.com/" TargetMode="External"/><Relationship Id="rId5" Type="http://schemas.openxmlformats.org/officeDocument/2006/relationships/hyperlink" Target="https://www.plantuml.com/plantuml/uml/SyfFKj2rKt3CoKnELR1Io4ZDoSa70000" TargetMode="External"/><Relationship Id="rId4" Type="http://schemas.openxmlformats.org/officeDocument/2006/relationships/hyperlink" Target="https://plantuml.com/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0%20archivos\02%20files\Plantill\Anotaciones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Anotaciones.dotm</Template>
  <TotalTime>22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Continental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Gamarra Moreno</cp:lastModifiedBy>
  <cp:revision>4</cp:revision>
  <dcterms:created xsi:type="dcterms:W3CDTF">2024-09-30T14:57:00Z</dcterms:created>
  <dcterms:modified xsi:type="dcterms:W3CDTF">2024-09-30T15:20:00Z</dcterms:modified>
</cp:coreProperties>
</file>